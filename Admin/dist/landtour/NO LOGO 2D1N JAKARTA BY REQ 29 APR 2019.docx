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F8" w:rsidRDefault="000F53A6" w:rsidP="007C65F8">
      <w:pPr>
        <w:pStyle w:val="NoSpacing"/>
        <w:jc w:val="center"/>
        <w:rPr>
          <w:rFonts w:ascii="Maiandra GD" w:hAnsi="Maiandra GD"/>
          <w:b/>
          <w:sz w:val="60"/>
          <w:szCs w:val="60"/>
          <w:lang w:val="id-ID"/>
        </w:rPr>
      </w:pPr>
      <w:r>
        <w:rPr>
          <w:rFonts w:ascii="Maiandra GD" w:hAnsi="Maiandra GD"/>
          <w:b/>
          <w:sz w:val="60"/>
          <w:szCs w:val="60"/>
          <w:lang w:val="en-US"/>
        </w:rPr>
        <w:t xml:space="preserve">JAKARTA </w:t>
      </w:r>
      <w:r w:rsidR="007C65F8">
        <w:rPr>
          <w:rFonts w:ascii="Maiandra GD" w:hAnsi="Maiandra GD"/>
          <w:b/>
          <w:sz w:val="60"/>
          <w:szCs w:val="60"/>
          <w:lang w:val="id-ID"/>
        </w:rPr>
        <w:t>TOUR</w:t>
      </w:r>
    </w:p>
    <w:p w:rsidR="007C65F8" w:rsidRPr="00670325" w:rsidRDefault="00366FBF" w:rsidP="007C65F8">
      <w:pPr>
        <w:pStyle w:val="NoSpacing"/>
        <w:jc w:val="center"/>
        <w:rPr>
          <w:rFonts w:ascii="Maiandra GD" w:hAnsi="Maiandra GD"/>
          <w:b/>
          <w:sz w:val="28"/>
          <w:szCs w:val="28"/>
          <w:lang w:val="en-US"/>
        </w:rPr>
      </w:pPr>
      <w:r>
        <w:rPr>
          <w:rFonts w:ascii="Maiandra GD" w:hAnsi="Maiandra GD"/>
          <w:b/>
          <w:sz w:val="28"/>
          <w:szCs w:val="28"/>
          <w:lang w:val="en-US"/>
        </w:rPr>
        <w:t>2</w:t>
      </w:r>
      <w:r w:rsidR="000F53A6">
        <w:rPr>
          <w:rFonts w:ascii="Maiandra GD" w:hAnsi="Maiandra GD"/>
          <w:b/>
          <w:sz w:val="28"/>
          <w:szCs w:val="28"/>
          <w:lang w:val="en-US"/>
        </w:rPr>
        <w:t xml:space="preserve"> DAYS</w:t>
      </w:r>
      <w:r>
        <w:rPr>
          <w:rFonts w:ascii="Maiandra GD" w:hAnsi="Maiandra GD"/>
          <w:b/>
          <w:sz w:val="28"/>
          <w:szCs w:val="28"/>
          <w:lang w:val="en-US"/>
        </w:rPr>
        <w:t xml:space="preserve"> 1 NIGHT</w:t>
      </w:r>
    </w:p>
    <w:p w:rsidR="0073273A" w:rsidRPr="0073273A" w:rsidRDefault="000F53A6" w:rsidP="0073273A">
      <w:pPr>
        <w:pStyle w:val="NoSpacing"/>
        <w:jc w:val="center"/>
        <w:rPr>
          <w:rFonts w:ascii="Maiandra GD" w:hAnsi="Maiandra GD"/>
          <w:b/>
          <w:sz w:val="28"/>
          <w:szCs w:val="28"/>
          <w:lang w:val="en-US"/>
        </w:rPr>
      </w:pPr>
      <w:r>
        <w:rPr>
          <w:rFonts w:ascii="Maiandra GD" w:hAnsi="Maiandra GD"/>
          <w:b/>
          <w:sz w:val="28"/>
          <w:szCs w:val="28"/>
          <w:lang w:val="en-US"/>
        </w:rPr>
        <w:t>29</w:t>
      </w:r>
      <w:r w:rsidR="00366FBF">
        <w:rPr>
          <w:rFonts w:ascii="Maiandra GD" w:hAnsi="Maiandra GD"/>
          <w:b/>
          <w:sz w:val="28"/>
          <w:szCs w:val="28"/>
          <w:lang w:val="en-US"/>
        </w:rPr>
        <w:t xml:space="preserve"> - 30</w:t>
      </w:r>
      <w:r>
        <w:rPr>
          <w:rFonts w:ascii="Maiandra GD" w:hAnsi="Maiandra GD"/>
          <w:b/>
          <w:sz w:val="28"/>
          <w:szCs w:val="28"/>
          <w:lang w:val="en-US"/>
        </w:rPr>
        <w:t xml:space="preserve"> APR 2019</w:t>
      </w:r>
    </w:p>
    <w:p w:rsidR="007C65F8" w:rsidRPr="007C65F8" w:rsidRDefault="007C65F8" w:rsidP="007C65F8">
      <w:pPr>
        <w:pStyle w:val="NoSpacing"/>
        <w:jc w:val="center"/>
        <w:rPr>
          <w:rFonts w:ascii="Maiandra GD" w:hAnsi="Maiandra GD"/>
          <w:b/>
          <w:sz w:val="28"/>
          <w:szCs w:val="28"/>
          <w:lang w:val="en-US"/>
        </w:rPr>
      </w:pPr>
    </w:p>
    <w:p w:rsidR="0073273A" w:rsidRDefault="0073273A" w:rsidP="007C65F8">
      <w:pPr>
        <w:pStyle w:val="NoSpacing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 xml:space="preserve">Hari 01 / </w:t>
      </w:r>
      <w:r w:rsidR="000F53A6">
        <w:rPr>
          <w:rFonts w:asciiTheme="minorHAnsi" w:hAnsiTheme="minorHAnsi"/>
          <w:b/>
          <w:lang w:val="en-US"/>
        </w:rPr>
        <w:t>29 Apr’19</w:t>
      </w:r>
      <w:r>
        <w:rPr>
          <w:rFonts w:asciiTheme="minorHAnsi" w:hAnsiTheme="minorHAnsi"/>
          <w:b/>
          <w:lang w:val="en-US"/>
        </w:rPr>
        <w:tab/>
        <w:t>: TIBA DI JAKARTA</w:t>
      </w:r>
      <w:r w:rsidR="002A38D2">
        <w:rPr>
          <w:rFonts w:asciiTheme="minorHAnsi" w:hAnsiTheme="minorHAnsi"/>
          <w:b/>
          <w:lang w:val="en-US"/>
        </w:rPr>
        <w:t xml:space="preserve"> </w:t>
      </w:r>
      <w:r w:rsidR="00366FBF">
        <w:rPr>
          <w:rFonts w:asciiTheme="minorHAnsi" w:hAnsiTheme="minorHAnsi"/>
          <w:b/>
          <w:lang w:val="en-US"/>
        </w:rPr>
        <w:t>– JAKARTA CITY TOUR</w:t>
      </w:r>
      <w:r w:rsidR="00366FBF">
        <w:rPr>
          <w:rFonts w:asciiTheme="minorHAnsi" w:hAnsiTheme="minorHAnsi"/>
          <w:b/>
          <w:lang w:val="en-US"/>
        </w:rPr>
        <w:tab/>
      </w:r>
      <w:r w:rsidR="00366FBF">
        <w:rPr>
          <w:rFonts w:asciiTheme="minorHAnsi" w:hAnsiTheme="minorHAnsi"/>
          <w:b/>
          <w:lang w:val="en-US"/>
        </w:rPr>
        <w:tab/>
      </w:r>
      <w:r w:rsidR="00366FBF">
        <w:rPr>
          <w:rFonts w:asciiTheme="minorHAnsi" w:hAnsiTheme="minorHAnsi"/>
          <w:b/>
          <w:lang w:val="en-US"/>
        </w:rPr>
        <w:tab/>
      </w:r>
      <w:r w:rsidR="00366FBF">
        <w:rPr>
          <w:rFonts w:asciiTheme="minorHAnsi" w:hAnsiTheme="minorHAnsi"/>
          <w:b/>
          <w:lang w:val="en-US"/>
        </w:rPr>
        <w:tab/>
      </w:r>
      <w:r w:rsidR="000F53A6">
        <w:rPr>
          <w:rFonts w:asciiTheme="minorHAnsi" w:hAnsiTheme="minorHAnsi"/>
          <w:b/>
          <w:lang w:val="en-US"/>
        </w:rPr>
        <w:t>(MS</w:t>
      </w:r>
      <w:r w:rsidR="00366FBF">
        <w:rPr>
          <w:rFonts w:asciiTheme="minorHAnsi" w:hAnsiTheme="minorHAnsi"/>
          <w:b/>
          <w:lang w:val="en-US"/>
        </w:rPr>
        <w:t>/MM</w:t>
      </w:r>
      <w:r w:rsidR="000F53A6">
        <w:rPr>
          <w:rFonts w:asciiTheme="minorHAnsi" w:hAnsiTheme="minorHAnsi"/>
          <w:b/>
          <w:lang w:val="en-US"/>
        </w:rPr>
        <w:t>)</w:t>
      </w:r>
    </w:p>
    <w:p w:rsidR="00044869" w:rsidRDefault="000F53A6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Tiba</w:t>
      </w:r>
      <w:proofErr w:type="spellEnd"/>
      <w:r>
        <w:rPr>
          <w:rFonts w:asciiTheme="minorHAnsi" w:hAnsiTheme="minorHAnsi"/>
          <w:lang w:val="en-US"/>
        </w:rPr>
        <w:t xml:space="preserve"> di Jakarta</w:t>
      </w:r>
    </w:p>
    <w:p w:rsidR="000F53A6" w:rsidRDefault="000F53A6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Bertemu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dengan</w:t>
      </w:r>
      <w:proofErr w:type="spellEnd"/>
      <w:r>
        <w:rPr>
          <w:rFonts w:asciiTheme="minorHAnsi" w:hAnsiTheme="minorHAnsi"/>
          <w:lang w:val="en-US"/>
        </w:rPr>
        <w:t xml:space="preserve"> guide</w:t>
      </w:r>
    </w:p>
    <w:p w:rsidR="000F53A6" w:rsidRDefault="00AF2423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Menuju</w:t>
      </w:r>
      <w:proofErr w:type="spellEnd"/>
      <w:r>
        <w:rPr>
          <w:rFonts w:asciiTheme="minorHAnsi" w:hAnsiTheme="minorHAnsi"/>
          <w:lang w:val="en-US"/>
        </w:rPr>
        <w:t xml:space="preserve"> Monas &amp; Museum Nasional</w:t>
      </w:r>
    </w:p>
    <w:p w:rsidR="00AF2423" w:rsidRDefault="00AF2423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Makan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siang</w:t>
      </w:r>
      <w:proofErr w:type="spellEnd"/>
      <w:r>
        <w:rPr>
          <w:rFonts w:asciiTheme="minorHAnsi" w:hAnsiTheme="minorHAnsi"/>
          <w:lang w:val="en-US"/>
        </w:rPr>
        <w:t xml:space="preserve"> di </w:t>
      </w:r>
      <w:proofErr w:type="spellStart"/>
      <w:r>
        <w:rPr>
          <w:rFonts w:asciiTheme="minorHAnsi" w:hAnsiTheme="minorHAnsi"/>
          <w:lang w:val="en-US"/>
        </w:rPr>
        <w:t>lokal</w:t>
      </w:r>
      <w:proofErr w:type="spellEnd"/>
      <w:r>
        <w:rPr>
          <w:rFonts w:asciiTheme="minorHAnsi" w:hAnsiTheme="minorHAnsi"/>
          <w:lang w:val="en-US"/>
        </w:rPr>
        <w:t xml:space="preserve"> restaurant</w:t>
      </w:r>
    </w:p>
    <w:p w:rsidR="00AF2423" w:rsidRDefault="00AF2423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Mengunjungi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kota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tua</w:t>
      </w:r>
      <w:proofErr w:type="spellEnd"/>
    </w:p>
    <w:p w:rsidR="00AF2423" w:rsidRDefault="00AF2423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Museum </w:t>
      </w:r>
      <w:proofErr w:type="spellStart"/>
      <w:r>
        <w:rPr>
          <w:rFonts w:asciiTheme="minorHAnsi" w:hAnsiTheme="minorHAnsi"/>
          <w:lang w:val="en-US"/>
        </w:rPr>
        <w:t>Fatahillah</w:t>
      </w:r>
      <w:proofErr w:type="spellEnd"/>
    </w:p>
    <w:p w:rsidR="00AF2423" w:rsidRDefault="00AF2423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Museum </w:t>
      </w:r>
      <w:proofErr w:type="spellStart"/>
      <w:r>
        <w:rPr>
          <w:rFonts w:asciiTheme="minorHAnsi" w:hAnsiTheme="minorHAnsi"/>
          <w:lang w:val="en-US"/>
        </w:rPr>
        <w:t>Wayang</w:t>
      </w:r>
      <w:bookmarkStart w:id="0" w:name="_GoBack"/>
      <w:bookmarkEnd w:id="0"/>
      <w:proofErr w:type="spellEnd"/>
    </w:p>
    <w:p w:rsidR="00366FBF" w:rsidRDefault="00366FBF" w:rsidP="000F53A6">
      <w:pPr>
        <w:pStyle w:val="NoSpacing"/>
        <w:numPr>
          <w:ilvl w:val="0"/>
          <w:numId w:val="3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Check in hotel &amp; </w:t>
      </w:r>
      <w:proofErr w:type="spellStart"/>
      <w:r>
        <w:rPr>
          <w:rFonts w:asciiTheme="minorHAnsi" w:hAnsiTheme="minorHAnsi"/>
          <w:lang w:val="en-US"/>
        </w:rPr>
        <w:t>istirahat</w:t>
      </w:r>
      <w:proofErr w:type="spellEnd"/>
    </w:p>
    <w:p w:rsidR="00366FBF" w:rsidRDefault="00366FBF" w:rsidP="00366FBF">
      <w:pPr>
        <w:pStyle w:val="NoSpacing"/>
        <w:ind w:left="720"/>
        <w:rPr>
          <w:rFonts w:asciiTheme="minorHAnsi" w:hAnsiTheme="minorHAnsi"/>
          <w:lang w:val="en-US"/>
        </w:rPr>
      </w:pPr>
    </w:p>
    <w:p w:rsidR="00366FBF" w:rsidRDefault="00366FBF" w:rsidP="00366FBF">
      <w:pPr>
        <w:pStyle w:val="NoSpacing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Hari 02 / 30 Apr’19</w:t>
      </w:r>
      <w:r>
        <w:rPr>
          <w:rFonts w:asciiTheme="minorHAnsi" w:hAnsiTheme="minorHAnsi"/>
          <w:b/>
          <w:lang w:val="en-US"/>
        </w:rPr>
        <w:tab/>
        <w:t>: TIBA DI JAKARTA - TRANSFER OUT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>(MP/MS)</w:t>
      </w:r>
    </w:p>
    <w:p w:rsidR="00366FBF" w:rsidRPr="00366FBF" w:rsidRDefault="00366FBF" w:rsidP="00366FBF">
      <w:pPr>
        <w:pStyle w:val="NoSpacing"/>
        <w:numPr>
          <w:ilvl w:val="0"/>
          <w:numId w:val="32"/>
        </w:numPr>
        <w:rPr>
          <w:rFonts w:asciiTheme="minorHAnsi" w:hAnsiTheme="minorHAnsi"/>
          <w:b/>
          <w:lang w:val="en-US"/>
        </w:rPr>
      </w:pPr>
      <w:proofErr w:type="spellStart"/>
      <w:r>
        <w:rPr>
          <w:rFonts w:asciiTheme="minorHAnsi" w:hAnsiTheme="minorHAnsi"/>
          <w:lang w:val="en-US"/>
        </w:rPr>
        <w:t>Makan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pagi</w:t>
      </w:r>
      <w:proofErr w:type="spellEnd"/>
      <w:r>
        <w:rPr>
          <w:rFonts w:asciiTheme="minorHAnsi" w:hAnsiTheme="minorHAnsi"/>
          <w:lang w:val="en-US"/>
        </w:rPr>
        <w:t xml:space="preserve"> di hotel</w:t>
      </w:r>
    </w:p>
    <w:p w:rsidR="00366FBF" w:rsidRPr="00366FBF" w:rsidRDefault="00366FBF" w:rsidP="00366FBF">
      <w:pPr>
        <w:pStyle w:val="NoSpacing"/>
        <w:numPr>
          <w:ilvl w:val="0"/>
          <w:numId w:val="32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lang w:val="en-US"/>
        </w:rPr>
        <w:t>Free program</w:t>
      </w:r>
    </w:p>
    <w:p w:rsidR="00366FBF" w:rsidRPr="00366FBF" w:rsidRDefault="00366FBF" w:rsidP="00366FBF">
      <w:pPr>
        <w:pStyle w:val="NoSpacing"/>
        <w:numPr>
          <w:ilvl w:val="0"/>
          <w:numId w:val="32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lang w:val="en-US"/>
        </w:rPr>
        <w:t>Check out hotel</w:t>
      </w:r>
    </w:p>
    <w:p w:rsidR="00366FBF" w:rsidRPr="00366FBF" w:rsidRDefault="00366FBF" w:rsidP="00366FBF">
      <w:pPr>
        <w:pStyle w:val="NoSpacing"/>
        <w:numPr>
          <w:ilvl w:val="0"/>
          <w:numId w:val="32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lang w:val="en-US"/>
        </w:rPr>
        <w:t xml:space="preserve">Transfer </w:t>
      </w:r>
      <w:proofErr w:type="spellStart"/>
      <w:r>
        <w:rPr>
          <w:rFonts w:asciiTheme="minorHAnsi" w:hAnsiTheme="minorHAnsi"/>
          <w:lang w:val="en-US"/>
        </w:rPr>
        <w:t>ke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stasiun</w:t>
      </w:r>
      <w:proofErr w:type="spellEnd"/>
    </w:p>
    <w:p w:rsidR="00366FBF" w:rsidRDefault="00366FBF" w:rsidP="00366FBF">
      <w:pPr>
        <w:pStyle w:val="NoSpacing"/>
        <w:numPr>
          <w:ilvl w:val="0"/>
          <w:numId w:val="32"/>
        </w:num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lang w:val="en-US"/>
        </w:rPr>
        <w:t xml:space="preserve">Tour </w:t>
      </w:r>
      <w:proofErr w:type="spellStart"/>
      <w:r>
        <w:rPr>
          <w:rFonts w:asciiTheme="minorHAnsi" w:hAnsiTheme="minorHAnsi"/>
          <w:lang w:val="en-US"/>
        </w:rPr>
        <w:t>Selesai</w:t>
      </w:r>
      <w:proofErr w:type="spellEnd"/>
    </w:p>
    <w:p w:rsidR="00AF2423" w:rsidRPr="00AF2423" w:rsidRDefault="00AF2423" w:rsidP="00AF2423">
      <w:pPr>
        <w:pStyle w:val="NoSpacing"/>
        <w:ind w:left="720"/>
        <w:rPr>
          <w:rFonts w:asciiTheme="minorHAnsi" w:hAnsiTheme="minorHAnsi"/>
          <w:lang w:val="en-US"/>
        </w:rPr>
      </w:pPr>
    </w:p>
    <w:p w:rsidR="00044869" w:rsidRDefault="00044869" w:rsidP="005272EF">
      <w:pPr>
        <w:pStyle w:val="NoSpacing"/>
        <w:jc w:val="center"/>
        <w:rPr>
          <w:rFonts w:asciiTheme="minorHAnsi" w:hAnsiTheme="minorHAnsi"/>
          <w:b/>
          <w:sz w:val="36"/>
          <w:szCs w:val="36"/>
          <w:lang w:val="en-US"/>
        </w:rPr>
      </w:pPr>
      <w:r w:rsidRPr="00C91E25">
        <w:rPr>
          <w:rFonts w:asciiTheme="minorHAnsi" w:hAnsiTheme="minorHAnsi"/>
          <w:b/>
          <w:sz w:val="36"/>
          <w:szCs w:val="36"/>
          <w:lang w:val="en-US"/>
        </w:rPr>
        <w:t xml:space="preserve">HARGA PERPAX MINIMUM </w:t>
      </w:r>
      <w:r w:rsidR="000F53A6">
        <w:rPr>
          <w:rFonts w:asciiTheme="minorHAnsi" w:hAnsiTheme="minorHAnsi"/>
          <w:b/>
          <w:sz w:val="36"/>
          <w:szCs w:val="36"/>
          <w:lang w:val="en-US"/>
        </w:rPr>
        <w:t>6</w:t>
      </w:r>
      <w:r w:rsidR="00C91E25" w:rsidRPr="00C91E25">
        <w:rPr>
          <w:rFonts w:asciiTheme="minorHAnsi" w:hAnsiTheme="minorHAnsi"/>
          <w:b/>
          <w:sz w:val="36"/>
          <w:szCs w:val="36"/>
          <w:lang w:val="en-US"/>
        </w:rPr>
        <w:t>0 ORANG DEWASA</w:t>
      </w:r>
    </w:p>
    <w:p w:rsidR="005272EF" w:rsidRPr="005272EF" w:rsidRDefault="005272EF" w:rsidP="005272EF">
      <w:pPr>
        <w:pStyle w:val="NoSpacing"/>
        <w:jc w:val="center"/>
        <w:rPr>
          <w:rFonts w:asciiTheme="minorHAnsi" w:hAnsiTheme="minorHAnsi"/>
          <w:b/>
          <w:sz w:val="36"/>
          <w:szCs w:val="36"/>
          <w:lang w:val="en-US"/>
        </w:rPr>
      </w:pPr>
    </w:p>
    <w:p w:rsidR="00044869" w:rsidRDefault="00044869" w:rsidP="007C65F8">
      <w:pPr>
        <w:pStyle w:val="NoSpacing"/>
        <w:rPr>
          <w:rFonts w:asciiTheme="minorHAnsi" w:hAnsiTheme="minorHAnsi"/>
          <w:lang w:val="en-US"/>
        </w:rPr>
      </w:pPr>
    </w:p>
    <w:tbl>
      <w:tblPr>
        <w:tblpPr w:leftFromText="180" w:rightFromText="180" w:vertAnchor="page" w:horzAnchor="margin" w:tblpXSpec="center" w:tblpY="10261"/>
        <w:tblW w:w="8160" w:type="dxa"/>
        <w:tblLook w:val="04A0" w:firstRow="1" w:lastRow="0" w:firstColumn="1" w:lastColumn="0" w:noHBand="0" w:noVBand="1"/>
      </w:tblPr>
      <w:tblGrid>
        <w:gridCol w:w="4080"/>
        <w:gridCol w:w="2040"/>
        <w:gridCol w:w="2040"/>
      </w:tblGrid>
      <w:tr w:rsidR="005272EF" w:rsidRPr="005272EF" w:rsidTr="005272EF">
        <w:trPr>
          <w:trHeight w:val="57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  <w:t>HOTEL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  <w:t>TWIN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  <w:t>SINGLE</w:t>
            </w:r>
          </w:p>
        </w:tc>
      </w:tr>
      <w:tr w:rsidR="005272EF" w:rsidRPr="005272EF" w:rsidTr="005272EF">
        <w:trPr>
          <w:trHeight w:val="66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 xml:space="preserve">FAVE HOTEL *3 </w:t>
            </w:r>
            <w:proofErr w:type="spellStart"/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atau</w:t>
            </w:r>
            <w:proofErr w:type="spellEnd"/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setaraf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n-US" w:eastAsia="en-US"/>
              </w:rPr>
              <w:t>IDR 1,250,000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IDR 1,450,000</w:t>
            </w:r>
          </w:p>
        </w:tc>
      </w:tr>
      <w:tr w:rsidR="005272EF" w:rsidRPr="005272EF" w:rsidTr="005272EF">
        <w:trPr>
          <w:trHeight w:val="66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 xml:space="preserve">GRAND MERCURE *4 </w:t>
            </w:r>
            <w:proofErr w:type="spellStart"/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atau</w:t>
            </w:r>
            <w:proofErr w:type="spellEnd"/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setaraf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IDR 1,600,000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72EF" w:rsidRPr="005272EF" w:rsidRDefault="005272EF" w:rsidP="005272EF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</w:pPr>
            <w:r w:rsidRPr="005272EF">
              <w:rPr>
                <w:rFonts w:ascii="Calibri" w:eastAsia="Times New Roman" w:hAnsi="Calibri"/>
                <w:color w:val="000000"/>
                <w:sz w:val="28"/>
                <w:szCs w:val="28"/>
                <w:lang w:val="en-US" w:eastAsia="en-US"/>
              </w:rPr>
              <w:t>IDR 2,180,000</w:t>
            </w:r>
          </w:p>
        </w:tc>
      </w:tr>
    </w:tbl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5272EF" w:rsidRDefault="005272EF" w:rsidP="007C65F8">
      <w:pPr>
        <w:pStyle w:val="NoSpacing"/>
        <w:rPr>
          <w:rFonts w:asciiTheme="minorHAnsi" w:hAnsiTheme="minorHAnsi"/>
          <w:b/>
          <w:lang w:val="en-US"/>
        </w:rPr>
      </w:pPr>
    </w:p>
    <w:p w:rsidR="00C91E25" w:rsidRPr="00C91E25" w:rsidRDefault="00C91E25" w:rsidP="007C65F8">
      <w:pPr>
        <w:pStyle w:val="NoSpacing"/>
        <w:rPr>
          <w:rFonts w:asciiTheme="minorHAnsi" w:hAnsiTheme="minorHAnsi"/>
          <w:b/>
          <w:lang w:val="en-US"/>
        </w:rPr>
      </w:pPr>
      <w:r w:rsidRPr="00C91E25">
        <w:rPr>
          <w:rFonts w:asciiTheme="minorHAnsi" w:hAnsiTheme="minorHAnsi"/>
          <w:b/>
          <w:lang w:val="en-US"/>
        </w:rPr>
        <w:t>HARGA TERMASUK</w:t>
      </w:r>
      <w:r w:rsidRPr="00C91E25">
        <w:rPr>
          <w:rFonts w:asciiTheme="minorHAnsi" w:hAnsiTheme="minorHAnsi"/>
          <w:b/>
          <w:lang w:val="en-US"/>
        </w:rPr>
        <w:tab/>
        <w:t>:</w:t>
      </w:r>
    </w:p>
    <w:p w:rsidR="00C91E25" w:rsidRDefault="00C91E25" w:rsidP="00C91E25">
      <w:pPr>
        <w:pStyle w:val="NoSpacing"/>
        <w:numPr>
          <w:ilvl w:val="0"/>
          <w:numId w:val="3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Transfer </w:t>
      </w:r>
      <w:r w:rsidR="005272EF">
        <w:rPr>
          <w:rFonts w:asciiTheme="minorHAnsi" w:hAnsiTheme="minorHAnsi"/>
          <w:lang w:val="en-US"/>
        </w:rPr>
        <w:t>AC</w:t>
      </w:r>
    </w:p>
    <w:p w:rsidR="00366FBF" w:rsidRDefault="00366FBF" w:rsidP="00C91E25">
      <w:pPr>
        <w:pStyle w:val="NoSpacing"/>
        <w:numPr>
          <w:ilvl w:val="0"/>
          <w:numId w:val="3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01 Malam di hotel </w:t>
      </w:r>
      <w:proofErr w:type="spellStart"/>
      <w:r>
        <w:rPr>
          <w:rFonts w:asciiTheme="minorHAnsi" w:hAnsiTheme="minorHAnsi"/>
          <w:lang w:val="en-US"/>
        </w:rPr>
        <w:t>sesuai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pilihan</w:t>
      </w:r>
      <w:proofErr w:type="spellEnd"/>
      <w:r>
        <w:rPr>
          <w:rFonts w:asciiTheme="minorHAnsi" w:hAnsiTheme="minorHAnsi"/>
          <w:lang w:val="en-US"/>
        </w:rPr>
        <w:t xml:space="preserve"> + </w:t>
      </w:r>
      <w:proofErr w:type="spellStart"/>
      <w:r>
        <w:rPr>
          <w:rFonts w:asciiTheme="minorHAnsi" w:hAnsiTheme="minorHAnsi"/>
          <w:lang w:val="en-US"/>
        </w:rPr>
        <w:t>makan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pagi</w:t>
      </w:r>
      <w:proofErr w:type="spellEnd"/>
    </w:p>
    <w:p w:rsidR="00C91E25" w:rsidRDefault="00366FBF" w:rsidP="00C91E25">
      <w:pPr>
        <w:pStyle w:val="NoSpacing"/>
        <w:numPr>
          <w:ilvl w:val="0"/>
          <w:numId w:val="3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2</w:t>
      </w:r>
      <w:r w:rsidR="00AF2423">
        <w:rPr>
          <w:rFonts w:asciiTheme="minorHAnsi" w:hAnsiTheme="minorHAnsi"/>
          <w:lang w:val="en-US"/>
        </w:rPr>
        <w:t xml:space="preserve">x </w:t>
      </w:r>
      <w:proofErr w:type="spellStart"/>
      <w:r w:rsidR="00AF2423">
        <w:rPr>
          <w:rFonts w:asciiTheme="minorHAnsi" w:hAnsiTheme="minorHAnsi"/>
          <w:lang w:val="en-US"/>
        </w:rPr>
        <w:t>Makan</w:t>
      </w:r>
      <w:proofErr w:type="spellEnd"/>
      <w:r w:rsidR="00AF2423">
        <w:rPr>
          <w:rFonts w:asciiTheme="minorHAnsi" w:hAnsiTheme="minorHAnsi"/>
          <w:lang w:val="en-US"/>
        </w:rPr>
        <w:t xml:space="preserve"> </w:t>
      </w:r>
      <w:proofErr w:type="spellStart"/>
      <w:r w:rsidR="00AF2423">
        <w:rPr>
          <w:rFonts w:asciiTheme="minorHAnsi" w:hAnsiTheme="minorHAnsi"/>
          <w:lang w:val="en-US"/>
        </w:rPr>
        <w:t>siang</w:t>
      </w:r>
      <w:proofErr w:type="spellEnd"/>
      <w:r>
        <w:rPr>
          <w:rFonts w:asciiTheme="minorHAnsi" w:hAnsiTheme="minorHAnsi"/>
          <w:lang w:val="en-US"/>
        </w:rPr>
        <w:t xml:space="preserve"> + 01x </w:t>
      </w:r>
      <w:proofErr w:type="spellStart"/>
      <w:r>
        <w:rPr>
          <w:rFonts w:asciiTheme="minorHAnsi" w:hAnsiTheme="minorHAnsi"/>
          <w:lang w:val="en-US"/>
        </w:rPr>
        <w:t>Makan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malam</w:t>
      </w:r>
      <w:proofErr w:type="spellEnd"/>
    </w:p>
    <w:p w:rsidR="00624BC8" w:rsidRDefault="00624BC8" w:rsidP="00C91E25">
      <w:pPr>
        <w:pStyle w:val="NoSpacing"/>
        <w:numPr>
          <w:ilvl w:val="0"/>
          <w:numId w:val="3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Tour </w:t>
      </w:r>
      <w:proofErr w:type="spellStart"/>
      <w:r>
        <w:rPr>
          <w:rFonts w:asciiTheme="minorHAnsi" w:hAnsiTheme="minorHAnsi"/>
          <w:lang w:val="en-US"/>
        </w:rPr>
        <w:t>berdasarkan</w:t>
      </w:r>
      <w:proofErr w:type="spellEnd"/>
      <w:r>
        <w:rPr>
          <w:rFonts w:asciiTheme="minorHAnsi" w:hAnsiTheme="minorHAnsi"/>
          <w:lang w:val="en-US"/>
        </w:rPr>
        <w:t xml:space="preserve"> program di </w:t>
      </w:r>
      <w:proofErr w:type="spellStart"/>
      <w:r>
        <w:rPr>
          <w:rFonts w:asciiTheme="minorHAnsi" w:hAnsiTheme="minorHAnsi"/>
          <w:lang w:val="en-US"/>
        </w:rPr>
        <w:t>atas</w:t>
      </w:r>
      <w:proofErr w:type="spellEnd"/>
    </w:p>
    <w:p w:rsidR="005161E8" w:rsidRDefault="00624BC8" w:rsidP="005161E8">
      <w:pPr>
        <w:pStyle w:val="NoSpacing"/>
        <w:numPr>
          <w:ilvl w:val="0"/>
          <w:numId w:val="30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Tiket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masuk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="00AF2423">
        <w:rPr>
          <w:rFonts w:asciiTheme="minorHAnsi" w:hAnsiTheme="minorHAnsi"/>
          <w:lang w:val="en-US"/>
        </w:rPr>
        <w:t>objek</w:t>
      </w:r>
      <w:proofErr w:type="spellEnd"/>
      <w:r w:rsidR="00AF2423">
        <w:rPr>
          <w:rFonts w:asciiTheme="minorHAnsi" w:hAnsiTheme="minorHAnsi"/>
          <w:lang w:val="en-US"/>
        </w:rPr>
        <w:t xml:space="preserve"> </w:t>
      </w:r>
      <w:proofErr w:type="spellStart"/>
      <w:r w:rsidR="00AF2423">
        <w:rPr>
          <w:rFonts w:asciiTheme="minorHAnsi" w:hAnsiTheme="minorHAnsi"/>
          <w:lang w:val="en-US"/>
        </w:rPr>
        <w:t>wisata</w:t>
      </w:r>
      <w:proofErr w:type="spellEnd"/>
    </w:p>
    <w:p w:rsidR="00AF2423" w:rsidRPr="00AF2423" w:rsidRDefault="005272EF" w:rsidP="005161E8">
      <w:pPr>
        <w:pStyle w:val="NoSpacing"/>
        <w:numPr>
          <w:ilvl w:val="0"/>
          <w:numId w:val="3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 xml:space="preserve">Guide </w:t>
      </w:r>
      <w:proofErr w:type="spellStart"/>
      <w:r>
        <w:rPr>
          <w:rFonts w:asciiTheme="minorHAnsi" w:hAnsiTheme="minorHAnsi"/>
          <w:lang w:val="en-US"/>
        </w:rPr>
        <w:t>berbahasa</w:t>
      </w:r>
      <w:proofErr w:type="spellEnd"/>
      <w:r>
        <w:rPr>
          <w:rFonts w:asciiTheme="minorHAnsi" w:hAnsiTheme="minorHAnsi"/>
          <w:lang w:val="en-US"/>
        </w:rPr>
        <w:t xml:space="preserve"> Indonesia (Hari 1)</w:t>
      </w:r>
    </w:p>
    <w:p w:rsidR="00C06594" w:rsidRDefault="00C06594" w:rsidP="005161E8">
      <w:pPr>
        <w:pStyle w:val="NoSpacing"/>
        <w:rPr>
          <w:rFonts w:asciiTheme="minorHAnsi" w:hAnsiTheme="minorHAnsi"/>
          <w:b/>
          <w:lang w:val="en-US"/>
        </w:rPr>
      </w:pPr>
    </w:p>
    <w:p w:rsidR="005161E8" w:rsidRPr="005161E8" w:rsidRDefault="005161E8" w:rsidP="005161E8">
      <w:pPr>
        <w:pStyle w:val="NoSpacing"/>
        <w:rPr>
          <w:rFonts w:asciiTheme="minorHAnsi" w:hAnsiTheme="minorHAnsi"/>
          <w:b/>
          <w:lang w:val="en-US"/>
        </w:rPr>
      </w:pPr>
      <w:r w:rsidRPr="005161E8">
        <w:rPr>
          <w:rFonts w:asciiTheme="minorHAnsi" w:hAnsiTheme="minorHAnsi"/>
          <w:b/>
          <w:lang w:val="en-US"/>
        </w:rPr>
        <w:t>HARGA TIDAK TERMASUK</w:t>
      </w:r>
      <w:r w:rsidRPr="005161E8">
        <w:rPr>
          <w:rFonts w:asciiTheme="minorHAnsi" w:hAnsiTheme="minorHAnsi"/>
          <w:b/>
          <w:lang w:val="en-US"/>
        </w:rPr>
        <w:tab/>
        <w:t>:</w:t>
      </w:r>
    </w:p>
    <w:p w:rsidR="005161E8" w:rsidRDefault="005161E8" w:rsidP="005161E8">
      <w:pPr>
        <w:pStyle w:val="NoSpacing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Biaya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keperluan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pribadi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seperti</w:t>
      </w:r>
      <w:proofErr w:type="spellEnd"/>
      <w:r>
        <w:rPr>
          <w:rFonts w:asciiTheme="minorHAnsi" w:hAnsiTheme="minorHAnsi"/>
          <w:lang w:val="en-US"/>
        </w:rPr>
        <w:t xml:space="preserve"> (laundry, telephone </w:t>
      </w:r>
      <w:proofErr w:type="spellStart"/>
      <w:r>
        <w:rPr>
          <w:rFonts w:asciiTheme="minorHAnsi" w:hAnsiTheme="minorHAnsi"/>
          <w:lang w:val="en-US"/>
        </w:rPr>
        <w:t>dll</w:t>
      </w:r>
      <w:proofErr w:type="spellEnd"/>
      <w:r>
        <w:rPr>
          <w:rFonts w:asciiTheme="minorHAnsi" w:hAnsiTheme="minorHAnsi"/>
          <w:lang w:val="en-US"/>
        </w:rPr>
        <w:t>)</w:t>
      </w:r>
    </w:p>
    <w:p w:rsidR="005272EF" w:rsidRDefault="005272EF" w:rsidP="005161E8">
      <w:pPr>
        <w:pStyle w:val="NoSpacing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Tiket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pesawat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atau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kereta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api</w:t>
      </w:r>
      <w:proofErr w:type="spellEnd"/>
    </w:p>
    <w:p w:rsidR="005272EF" w:rsidRDefault="005272EF" w:rsidP="005161E8">
      <w:pPr>
        <w:pStyle w:val="NoSpacing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Biaya</w:t>
      </w:r>
      <w:proofErr w:type="spellEnd"/>
      <w:r>
        <w:rPr>
          <w:rFonts w:asciiTheme="minorHAnsi" w:hAnsiTheme="minorHAnsi"/>
          <w:lang w:val="en-US"/>
        </w:rPr>
        <w:t xml:space="preserve"> upgrade </w:t>
      </w:r>
      <w:proofErr w:type="spellStart"/>
      <w:r>
        <w:rPr>
          <w:rFonts w:asciiTheme="minorHAnsi" w:hAnsiTheme="minorHAnsi"/>
          <w:lang w:val="en-US"/>
        </w:rPr>
        <w:t>makan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dan</w:t>
      </w:r>
      <w:proofErr w:type="spellEnd"/>
      <w:r>
        <w:rPr>
          <w:rFonts w:asciiTheme="minorHAnsi" w:hAnsiTheme="minorHAnsi"/>
          <w:lang w:val="en-US"/>
        </w:rPr>
        <w:t xml:space="preserve"> hotel</w:t>
      </w:r>
    </w:p>
    <w:p w:rsidR="006064B2" w:rsidRDefault="006064B2" w:rsidP="005161E8">
      <w:pPr>
        <w:pStyle w:val="NoSpacing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Kegiatan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lainnya</w:t>
      </w:r>
      <w:proofErr w:type="spellEnd"/>
      <w:r>
        <w:rPr>
          <w:rFonts w:asciiTheme="minorHAnsi" w:hAnsiTheme="minorHAnsi"/>
          <w:lang w:val="en-US"/>
        </w:rPr>
        <w:t xml:space="preserve"> di </w:t>
      </w:r>
      <w:proofErr w:type="spellStart"/>
      <w:r>
        <w:rPr>
          <w:rFonts w:asciiTheme="minorHAnsi" w:hAnsiTheme="minorHAnsi"/>
          <w:lang w:val="en-US"/>
        </w:rPr>
        <w:t>dalam</w:t>
      </w:r>
      <w:proofErr w:type="spellEnd"/>
      <w:r>
        <w:rPr>
          <w:rFonts w:asciiTheme="minorHAnsi" w:hAnsiTheme="minorHAnsi"/>
          <w:lang w:val="en-US"/>
        </w:rPr>
        <w:t xml:space="preserve"> area </w:t>
      </w:r>
      <w:proofErr w:type="spellStart"/>
      <w:r>
        <w:rPr>
          <w:rFonts w:asciiTheme="minorHAnsi" w:hAnsiTheme="minorHAnsi"/>
          <w:lang w:val="en-US"/>
        </w:rPr>
        <w:t>objek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wisata</w:t>
      </w:r>
      <w:proofErr w:type="spellEnd"/>
    </w:p>
    <w:sectPr w:rsidR="006064B2" w:rsidSect="008902F1">
      <w:pgSz w:w="12240" w:h="15840"/>
      <w:pgMar w:top="2520" w:right="1080" w:bottom="1135" w:left="108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ED" w:rsidRDefault="00751AED">
      <w:r>
        <w:separator/>
      </w:r>
    </w:p>
  </w:endnote>
  <w:endnote w:type="continuationSeparator" w:id="0">
    <w:p w:rsidR="00751AED" w:rsidRDefault="0075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ED" w:rsidRDefault="00751AED">
      <w:r>
        <w:separator/>
      </w:r>
    </w:p>
  </w:footnote>
  <w:footnote w:type="continuationSeparator" w:id="0">
    <w:p w:rsidR="00751AED" w:rsidRDefault="0075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481"/>
    <w:multiLevelType w:val="hybridMultilevel"/>
    <w:tmpl w:val="7D3873AC"/>
    <w:lvl w:ilvl="0" w:tplc="6B24A39E">
      <w:numFmt w:val="bullet"/>
      <w:lvlText w:val="-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F43F7"/>
    <w:multiLevelType w:val="hybridMultilevel"/>
    <w:tmpl w:val="5FEC445A"/>
    <w:lvl w:ilvl="0" w:tplc="9A5C24C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401D3"/>
    <w:multiLevelType w:val="hybridMultilevel"/>
    <w:tmpl w:val="50DEAF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1507"/>
    <w:multiLevelType w:val="hybridMultilevel"/>
    <w:tmpl w:val="B70E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228"/>
    <w:multiLevelType w:val="hybridMultilevel"/>
    <w:tmpl w:val="238C0E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3371"/>
    <w:multiLevelType w:val="hybridMultilevel"/>
    <w:tmpl w:val="1F600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33885"/>
    <w:multiLevelType w:val="hybridMultilevel"/>
    <w:tmpl w:val="7F9E7894"/>
    <w:lvl w:ilvl="0" w:tplc="F5A8D41A">
      <w:start w:val="17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12F2"/>
    <w:multiLevelType w:val="hybridMultilevel"/>
    <w:tmpl w:val="0C7AF0FE"/>
    <w:lvl w:ilvl="0" w:tplc="16DC5E7A">
      <w:start w:val="29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7D75"/>
    <w:multiLevelType w:val="hybridMultilevel"/>
    <w:tmpl w:val="884A013A"/>
    <w:lvl w:ilvl="0" w:tplc="02804D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E5452"/>
    <w:multiLevelType w:val="hybridMultilevel"/>
    <w:tmpl w:val="0AC0AA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533AA"/>
    <w:multiLevelType w:val="hybridMultilevel"/>
    <w:tmpl w:val="5868FD10"/>
    <w:lvl w:ilvl="0" w:tplc="E6F04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A6417"/>
    <w:multiLevelType w:val="hybridMultilevel"/>
    <w:tmpl w:val="434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32529"/>
    <w:multiLevelType w:val="hybridMultilevel"/>
    <w:tmpl w:val="4E8E323C"/>
    <w:lvl w:ilvl="0" w:tplc="C6683248">
      <w:start w:val="3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Segoe UI" w:hint="eastAsi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57151"/>
    <w:multiLevelType w:val="hybridMultilevel"/>
    <w:tmpl w:val="FF4222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1171F1"/>
    <w:multiLevelType w:val="hybridMultilevel"/>
    <w:tmpl w:val="1900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A7E26"/>
    <w:multiLevelType w:val="hybridMultilevel"/>
    <w:tmpl w:val="8A2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F4C73"/>
    <w:multiLevelType w:val="hybridMultilevel"/>
    <w:tmpl w:val="30548978"/>
    <w:lvl w:ilvl="0" w:tplc="04FCA89E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20615"/>
    <w:multiLevelType w:val="hybridMultilevel"/>
    <w:tmpl w:val="2C9258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3107E"/>
    <w:multiLevelType w:val="hybridMultilevel"/>
    <w:tmpl w:val="E5AE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A6835"/>
    <w:multiLevelType w:val="hybridMultilevel"/>
    <w:tmpl w:val="A2F87180"/>
    <w:lvl w:ilvl="0" w:tplc="27DEC2B2">
      <w:start w:val="10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eastAsia="SimSun" w:hAnsi="Symbol" w:cs="Times New Roman" w:hint="default"/>
      </w:rPr>
    </w:lvl>
    <w:lvl w:ilvl="1" w:tplc="043E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</w:rPr>
    </w:lvl>
  </w:abstractNum>
  <w:abstractNum w:abstractNumId="20" w15:restartNumberingAfterBreak="0">
    <w:nsid w:val="5E262B70"/>
    <w:multiLevelType w:val="hybridMultilevel"/>
    <w:tmpl w:val="40B4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95266"/>
    <w:multiLevelType w:val="hybridMultilevel"/>
    <w:tmpl w:val="AAE003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13D1E"/>
    <w:multiLevelType w:val="hybridMultilevel"/>
    <w:tmpl w:val="AE36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F0014"/>
    <w:multiLevelType w:val="hybridMultilevel"/>
    <w:tmpl w:val="4764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13199"/>
    <w:multiLevelType w:val="hybridMultilevel"/>
    <w:tmpl w:val="96E08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03ED1"/>
    <w:multiLevelType w:val="hybridMultilevel"/>
    <w:tmpl w:val="25B288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320C"/>
    <w:multiLevelType w:val="hybridMultilevel"/>
    <w:tmpl w:val="EB163902"/>
    <w:lvl w:ilvl="0" w:tplc="95A6A936">
      <w:start w:val="1"/>
      <w:numFmt w:val="decimal"/>
      <w:lvlText w:val="%1."/>
      <w:lvlJc w:val="left"/>
      <w:pPr>
        <w:ind w:left="720" w:hanging="360"/>
      </w:pPr>
      <w:rPr>
        <w:rFonts w:cs="Microsoft Sans Serif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87216"/>
    <w:multiLevelType w:val="hybridMultilevel"/>
    <w:tmpl w:val="81C2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2771A"/>
    <w:multiLevelType w:val="hybridMultilevel"/>
    <w:tmpl w:val="C3DA11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525FE"/>
    <w:multiLevelType w:val="hybridMultilevel"/>
    <w:tmpl w:val="88A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97E1A"/>
    <w:multiLevelType w:val="hybridMultilevel"/>
    <w:tmpl w:val="EF52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606AF"/>
    <w:multiLevelType w:val="hybridMultilevel"/>
    <w:tmpl w:val="2260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31"/>
  </w:num>
  <w:num w:numId="4">
    <w:abstractNumId w:val="3"/>
  </w:num>
  <w:num w:numId="5">
    <w:abstractNumId w:val="4"/>
  </w:num>
  <w:num w:numId="6">
    <w:abstractNumId w:val="28"/>
  </w:num>
  <w:num w:numId="7">
    <w:abstractNumId w:val="23"/>
  </w:num>
  <w:num w:numId="8">
    <w:abstractNumId w:val="18"/>
  </w:num>
  <w:num w:numId="9">
    <w:abstractNumId w:val="22"/>
  </w:num>
  <w:num w:numId="10">
    <w:abstractNumId w:val="30"/>
  </w:num>
  <w:num w:numId="11">
    <w:abstractNumId w:val="11"/>
  </w:num>
  <w:num w:numId="12">
    <w:abstractNumId w:val="29"/>
  </w:num>
  <w:num w:numId="13">
    <w:abstractNumId w:val="13"/>
  </w:num>
  <w:num w:numId="14">
    <w:abstractNumId w:val="15"/>
  </w:num>
  <w:num w:numId="15">
    <w:abstractNumId w:val="5"/>
  </w:num>
  <w:num w:numId="16">
    <w:abstractNumId w:val="26"/>
  </w:num>
  <w:num w:numId="17">
    <w:abstractNumId w:val="1"/>
  </w:num>
  <w:num w:numId="18">
    <w:abstractNumId w:val="10"/>
  </w:num>
  <w:num w:numId="19">
    <w:abstractNumId w:val="6"/>
  </w:num>
  <w:num w:numId="20">
    <w:abstractNumId w:val="24"/>
  </w:num>
  <w:num w:numId="21">
    <w:abstractNumId w:val="0"/>
  </w:num>
  <w:num w:numId="22">
    <w:abstractNumId w:val="21"/>
  </w:num>
  <w:num w:numId="23">
    <w:abstractNumId w:val="9"/>
  </w:num>
  <w:num w:numId="24">
    <w:abstractNumId w:val="17"/>
  </w:num>
  <w:num w:numId="25">
    <w:abstractNumId w:val="2"/>
  </w:num>
  <w:num w:numId="26">
    <w:abstractNumId w:val="25"/>
  </w:num>
  <w:num w:numId="27">
    <w:abstractNumId w:val="12"/>
  </w:num>
  <w:num w:numId="28">
    <w:abstractNumId w:val="16"/>
  </w:num>
  <w:num w:numId="29">
    <w:abstractNumId w:val="8"/>
  </w:num>
  <w:num w:numId="30">
    <w:abstractNumId w:val="14"/>
  </w:num>
  <w:num w:numId="31">
    <w:abstractNumId w:val="2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75"/>
    <w:rsid w:val="000064FA"/>
    <w:rsid w:val="00012366"/>
    <w:rsid w:val="00014FBF"/>
    <w:rsid w:val="00017413"/>
    <w:rsid w:val="00020BB5"/>
    <w:rsid w:val="00022365"/>
    <w:rsid w:val="0002479B"/>
    <w:rsid w:val="000256AB"/>
    <w:rsid w:val="0002635C"/>
    <w:rsid w:val="0003024D"/>
    <w:rsid w:val="000306DD"/>
    <w:rsid w:val="00043478"/>
    <w:rsid w:val="00044869"/>
    <w:rsid w:val="000477F5"/>
    <w:rsid w:val="000479FC"/>
    <w:rsid w:val="00060426"/>
    <w:rsid w:val="00060469"/>
    <w:rsid w:val="0006275C"/>
    <w:rsid w:val="000638C9"/>
    <w:rsid w:val="000645BF"/>
    <w:rsid w:val="000659E0"/>
    <w:rsid w:val="000668FA"/>
    <w:rsid w:val="00071404"/>
    <w:rsid w:val="00075001"/>
    <w:rsid w:val="00077F68"/>
    <w:rsid w:val="00083020"/>
    <w:rsid w:val="00084640"/>
    <w:rsid w:val="00085541"/>
    <w:rsid w:val="0008598F"/>
    <w:rsid w:val="000876AE"/>
    <w:rsid w:val="00094013"/>
    <w:rsid w:val="000A10D2"/>
    <w:rsid w:val="000A2237"/>
    <w:rsid w:val="000B3D23"/>
    <w:rsid w:val="000B49CE"/>
    <w:rsid w:val="000B6960"/>
    <w:rsid w:val="000B7840"/>
    <w:rsid w:val="000C221E"/>
    <w:rsid w:val="000C2286"/>
    <w:rsid w:val="000C4CF2"/>
    <w:rsid w:val="000C6153"/>
    <w:rsid w:val="000C6FFF"/>
    <w:rsid w:val="000D16B7"/>
    <w:rsid w:val="000D2F6C"/>
    <w:rsid w:val="000D31A4"/>
    <w:rsid w:val="000D6B72"/>
    <w:rsid w:val="000E021A"/>
    <w:rsid w:val="000E16A4"/>
    <w:rsid w:val="000E45F4"/>
    <w:rsid w:val="000E7A95"/>
    <w:rsid w:val="000F2BD4"/>
    <w:rsid w:val="000F53A6"/>
    <w:rsid w:val="00105ABC"/>
    <w:rsid w:val="0010612A"/>
    <w:rsid w:val="00107BC0"/>
    <w:rsid w:val="00112D94"/>
    <w:rsid w:val="001154AE"/>
    <w:rsid w:val="001168F8"/>
    <w:rsid w:val="00134219"/>
    <w:rsid w:val="001377A3"/>
    <w:rsid w:val="00153207"/>
    <w:rsid w:val="001607C2"/>
    <w:rsid w:val="00162079"/>
    <w:rsid w:val="00162C91"/>
    <w:rsid w:val="00166154"/>
    <w:rsid w:val="001715C9"/>
    <w:rsid w:val="00174AF5"/>
    <w:rsid w:val="00174B06"/>
    <w:rsid w:val="00175EC2"/>
    <w:rsid w:val="00182768"/>
    <w:rsid w:val="00187E1C"/>
    <w:rsid w:val="00187EE7"/>
    <w:rsid w:val="001953CE"/>
    <w:rsid w:val="00195929"/>
    <w:rsid w:val="001B030D"/>
    <w:rsid w:val="001B3738"/>
    <w:rsid w:val="001B43C6"/>
    <w:rsid w:val="001B4BD5"/>
    <w:rsid w:val="001B5097"/>
    <w:rsid w:val="001B6049"/>
    <w:rsid w:val="001B6656"/>
    <w:rsid w:val="001B71D5"/>
    <w:rsid w:val="001C050C"/>
    <w:rsid w:val="001C4CB8"/>
    <w:rsid w:val="001C58E5"/>
    <w:rsid w:val="001C6ED2"/>
    <w:rsid w:val="001C79B0"/>
    <w:rsid w:val="001D5704"/>
    <w:rsid w:val="001E04A2"/>
    <w:rsid w:val="001E0C70"/>
    <w:rsid w:val="001E1137"/>
    <w:rsid w:val="001E1F0C"/>
    <w:rsid w:val="001E259C"/>
    <w:rsid w:val="001E25F4"/>
    <w:rsid w:val="001E69FA"/>
    <w:rsid w:val="001F03FE"/>
    <w:rsid w:val="001F1D29"/>
    <w:rsid w:val="001F50B7"/>
    <w:rsid w:val="001F69B2"/>
    <w:rsid w:val="001F7143"/>
    <w:rsid w:val="00205645"/>
    <w:rsid w:val="002074D3"/>
    <w:rsid w:val="002132E1"/>
    <w:rsid w:val="002211D9"/>
    <w:rsid w:val="00221D83"/>
    <w:rsid w:val="00222236"/>
    <w:rsid w:val="00234FE5"/>
    <w:rsid w:val="00236990"/>
    <w:rsid w:val="00240B6C"/>
    <w:rsid w:val="00242563"/>
    <w:rsid w:val="00244A2E"/>
    <w:rsid w:val="00247A1B"/>
    <w:rsid w:val="00252E26"/>
    <w:rsid w:val="00257F4C"/>
    <w:rsid w:val="00260495"/>
    <w:rsid w:val="00265969"/>
    <w:rsid w:val="00270CE5"/>
    <w:rsid w:val="002719F4"/>
    <w:rsid w:val="00272E4B"/>
    <w:rsid w:val="00273A12"/>
    <w:rsid w:val="00273AA1"/>
    <w:rsid w:val="00280623"/>
    <w:rsid w:val="00291CF0"/>
    <w:rsid w:val="00293C20"/>
    <w:rsid w:val="00297DC8"/>
    <w:rsid w:val="002A1B2F"/>
    <w:rsid w:val="002A225A"/>
    <w:rsid w:val="002A3359"/>
    <w:rsid w:val="002A38D2"/>
    <w:rsid w:val="002A615F"/>
    <w:rsid w:val="002A778B"/>
    <w:rsid w:val="002B00D0"/>
    <w:rsid w:val="002B12E1"/>
    <w:rsid w:val="002B73D0"/>
    <w:rsid w:val="002C180F"/>
    <w:rsid w:val="002C547F"/>
    <w:rsid w:val="002C655C"/>
    <w:rsid w:val="002D56BB"/>
    <w:rsid w:val="002D5B94"/>
    <w:rsid w:val="002D6ED6"/>
    <w:rsid w:val="002D7D21"/>
    <w:rsid w:val="002E2B3A"/>
    <w:rsid w:val="002E2BAC"/>
    <w:rsid w:val="002F3DD6"/>
    <w:rsid w:val="002F6A69"/>
    <w:rsid w:val="003003BB"/>
    <w:rsid w:val="00315FC0"/>
    <w:rsid w:val="00317EA1"/>
    <w:rsid w:val="003202E7"/>
    <w:rsid w:val="0032297E"/>
    <w:rsid w:val="00324CCE"/>
    <w:rsid w:val="00324D91"/>
    <w:rsid w:val="003315BC"/>
    <w:rsid w:val="003325C5"/>
    <w:rsid w:val="00335D5F"/>
    <w:rsid w:val="00337358"/>
    <w:rsid w:val="00342295"/>
    <w:rsid w:val="00343D9F"/>
    <w:rsid w:val="00346BFA"/>
    <w:rsid w:val="00346FA8"/>
    <w:rsid w:val="003475EE"/>
    <w:rsid w:val="003516A2"/>
    <w:rsid w:val="00352902"/>
    <w:rsid w:val="00353E98"/>
    <w:rsid w:val="003569CF"/>
    <w:rsid w:val="00357BB6"/>
    <w:rsid w:val="00361604"/>
    <w:rsid w:val="00361ACA"/>
    <w:rsid w:val="00363975"/>
    <w:rsid w:val="00366FBF"/>
    <w:rsid w:val="00367FFE"/>
    <w:rsid w:val="003714CA"/>
    <w:rsid w:val="00371BBD"/>
    <w:rsid w:val="0037760D"/>
    <w:rsid w:val="00384A66"/>
    <w:rsid w:val="003914EF"/>
    <w:rsid w:val="00391A35"/>
    <w:rsid w:val="00392106"/>
    <w:rsid w:val="003945C7"/>
    <w:rsid w:val="00396C26"/>
    <w:rsid w:val="003A130E"/>
    <w:rsid w:val="003A272E"/>
    <w:rsid w:val="003A33B8"/>
    <w:rsid w:val="003A5C35"/>
    <w:rsid w:val="003A7361"/>
    <w:rsid w:val="003B21CB"/>
    <w:rsid w:val="003B41C0"/>
    <w:rsid w:val="003C113C"/>
    <w:rsid w:val="003C181E"/>
    <w:rsid w:val="003C3EBF"/>
    <w:rsid w:val="003D2A20"/>
    <w:rsid w:val="003D4E7E"/>
    <w:rsid w:val="003D7DB9"/>
    <w:rsid w:val="003E4627"/>
    <w:rsid w:val="003E522A"/>
    <w:rsid w:val="003E6C71"/>
    <w:rsid w:val="003F074F"/>
    <w:rsid w:val="003F1490"/>
    <w:rsid w:val="003F35DB"/>
    <w:rsid w:val="00400C55"/>
    <w:rsid w:val="00400D05"/>
    <w:rsid w:val="0040273D"/>
    <w:rsid w:val="00403B2D"/>
    <w:rsid w:val="00406F1C"/>
    <w:rsid w:val="00412917"/>
    <w:rsid w:val="0041524C"/>
    <w:rsid w:val="004156DC"/>
    <w:rsid w:val="00415BDC"/>
    <w:rsid w:val="00421080"/>
    <w:rsid w:val="00425170"/>
    <w:rsid w:val="0042531F"/>
    <w:rsid w:val="00427A4E"/>
    <w:rsid w:val="004301A1"/>
    <w:rsid w:val="004373E8"/>
    <w:rsid w:val="00446E5C"/>
    <w:rsid w:val="00446EBA"/>
    <w:rsid w:val="0045127A"/>
    <w:rsid w:val="00451BB2"/>
    <w:rsid w:val="00452F0B"/>
    <w:rsid w:val="00454770"/>
    <w:rsid w:val="00454BD8"/>
    <w:rsid w:val="0045692D"/>
    <w:rsid w:val="00463516"/>
    <w:rsid w:val="00464CC3"/>
    <w:rsid w:val="00465FC9"/>
    <w:rsid w:val="00466D0D"/>
    <w:rsid w:val="004674C8"/>
    <w:rsid w:val="00471CF7"/>
    <w:rsid w:val="004751F7"/>
    <w:rsid w:val="004756A5"/>
    <w:rsid w:val="00475900"/>
    <w:rsid w:val="004767B9"/>
    <w:rsid w:val="00477225"/>
    <w:rsid w:val="00477343"/>
    <w:rsid w:val="004857DB"/>
    <w:rsid w:val="00487826"/>
    <w:rsid w:val="00490612"/>
    <w:rsid w:val="00496780"/>
    <w:rsid w:val="00497038"/>
    <w:rsid w:val="004A0D25"/>
    <w:rsid w:val="004A11A6"/>
    <w:rsid w:val="004B0B27"/>
    <w:rsid w:val="004C05FF"/>
    <w:rsid w:val="004C3107"/>
    <w:rsid w:val="004C47EF"/>
    <w:rsid w:val="004C729D"/>
    <w:rsid w:val="004C73A4"/>
    <w:rsid w:val="004D307C"/>
    <w:rsid w:val="004D4493"/>
    <w:rsid w:val="004D44FF"/>
    <w:rsid w:val="004E11FF"/>
    <w:rsid w:val="004E1DF0"/>
    <w:rsid w:val="004E3BA8"/>
    <w:rsid w:val="004E63C7"/>
    <w:rsid w:val="004F0A34"/>
    <w:rsid w:val="004F1331"/>
    <w:rsid w:val="004F18BE"/>
    <w:rsid w:val="004F3E3B"/>
    <w:rsid w:val="004F63B2"/>
    <w:rsid w:val="004F7A40"/>
    <w:rsid w:val="0050167B"/>
    <w:rsid w:val="00501806"/>
    <w:rsid w:val="00502ADF"/>
    <w:rsid w:val="00504B66"/>
    <w:rsid w:val="00504E1A"/>
    <w:rsid w:val="00513FD0"/>
    <w:rsid w:val="00514FF6"/>
    <w:rsid w:val="0051558B"/>
    <w:rsid w:val="005161E8"/>
    <w:rsid w:val="005209AC"/>
    <w:rsid w:val="005238D9"/>
    <w:rsid w:val="00526351"/>
    <w:rsid w:val="0052720C"/>
    <w:rsid w:val="005272EF"/>
    <w:rsid w:val="0052796B"/>
    <w:rsid w:val="00531599"/>
    <w:rsid w:val="00532B6E"/>
    <w:rsid w:val="00535B48"/>
    <w:rsid w:val="00541EA8"/>
    <w:rsid w:val="0054566B"/>
    <w:rsid w:val="0055019F"/>
    <w:rsid w:val="00550F6F"/>
    <w:rsid w:val="00551B16"/>
    <w:rsid w:val="00553647"/>
    <w:rsid w:val="005555A5"/>
    <w:rsid w:val="00564893"/>
    <w:rsid w:val="00565C12"/>
    <w:rsid w:val="00575566"/>
    <w:rsid w:val="00577A1A"/>
    <w:rsid w:val="00584652"/>
    <w:rsid w:val="00585BF3"/>
    <w:rsid w:val="00586FF9"/>
    <w:rsid w:val="005916C7"/>
    <w:rsid w:val="00592FCA"/>
    <w:rsid w:val="005959DD"/>
    <w:rsid w:val="00597022"/>
    <w:rsid w:val="00597357"/>
    <w:rsid w:val="005A629E"/>
    <w:rsid w:val="005B3152"/>
    <w:rsid w:val="005B5D48"/>
    <w:rsid w:val="005C1D01"/>
    <w:rsid w:val="005C439D"/>
    <w:rsid w:val="005C7A05"/>
    <w:rsid w:val="005D1C83"/>
    <w:rsid w:val="005E06D3"/>
    <w:rsid w:val="005E1508"/>
    <w:rsid w:val="005E22BB"/>
    <w:rsid w:val="005E22C7"/>
    <w:rsid w:val="005E4505"/>
    <w:rsid w:val="005E4F05"/>
    <w:rsid w:val="005E52B3"/>
    <w:rsid w:val="005E72A1"/>
    <w:rsid w:val="005F117D"/>
    <w:rsid w:val="005F43F4"/>
    <w:rsid w:val="0060113E"/>
    <w:rsid w:val="00603002"/>
    <w:rsid w:val="006057D0"/>
    <w:rsid w:val="00605C6A"/>
    <w:rsid w:val="006064B2"/>
    <w:rsid w:val="00610AD0"/>
    <w:rsid w:val="00610C7E"/>
    <w:rsid w:val="00624BC8"/>
    <w:rsid w:val="00624D43"/>
    <w:rsid w:val="0063453E"/>
    <w:rsid w:val="00634CD6"/>
    <w:rsid w:val="006376BD"/>
    <w:rsid w:val="006452B4"/>
    <w:rsid w:val="0065146B"/>
    <w:rsid w:val="006535FA"/>
    <w:rsid w:val="00655F98"/>
    <w:rsid w:val="00656139"/>
    <w:rsid w:val="00670325"/>
    <w:rsid w:val="006735D9"/>
    <w:rsid w:val="006872C9"/>
    <w:rsid w:val="006911EE"/>
    <w:rsid w:val="00694106"/>
    <w:rsid w:val="006946AB"/>
    <w:rsid w:val="006947C1"/>
    <w:rsid w:val="006A125E"/>
    <w:rsid w:val="006A332D"/>
    <w:rsid w:val="006A50A7"/>
    <w:rsid w:val="006B55B4"/>
    <w:rsid w:val="006C3A63"/>
    <w:rsid w:val="006C3CA5"/>
    <w:rsid w:val="006D1D90"/>
    <w:rsid w:val="006D35FE"/>
    <w:rsid w:val="006D430A"/>
    <w:rsid w:val="006D4969"/>
    <w:rsid w:val="006D5BDE"/>
    <w:rsid w:val="006D643A"/>
    <w:rsid w:val="006E7498"/>
    <w:rsid w:val="006E797F"/>
    <w:rsid w:val="006F085E"/>
    <w:rsid w:val="006F5583"/>
    <w:rsid w:val="006F5D6A"/>
    <w:rsid w:val="00700CDB"/>
    <w:rsid w:val="00704E4D"/>
    <w:rsid w:val="00706151"/>
    <w:rsid w:val="00707B0E"/>
    <w:rsid w:val="0071018B"/>
    <w:rsid w:val="00716D5B"/>
    <w:rsid w:val="00717A57"/>
    <w:rsid w:val="0072254C"/>
    <w:rsid w:val="00725A18"/>
    <w:rsid w:val="0072683C"/>
    <w:rsid w:val="00726AF0"/>
    <w:rsid w:val="00727EE0"/>
    <w:rsid w:val="00730B30"/>
    <w:rsid w:val="00731B3A"/>
    <w:rsid w:val="00731C65"/>
    <w:rsid w:val="00731E26"/>
    <w:rsid w:val="0073273A"/>
    <w:rsid w:val="0073385F"/>
    <w:rsid w:val="00737A83"/>
    <w:rsid w:val="0074093C"/>
    <w:rsid w:val="007441D8"/>
    <w:rsid w:val="0074489F"/>
    <w:rsid w:val="00751AED"/>
    <w:rsid w:val="00753514"/>
    <w:rsid w:val="007551E4"/>
    <w:rsid w:val="007558EA"/>
    <w:rsid w:val="007600BF"/>
    <w:rsid w:val="007603EC"/>
    <w:rsid w:val="00761DF7"/>
    <w:rsid w:val="007622D2"/>
    <w:rsid w:val="00766BC7"/>
    <w:rsid w:val="007716CE"/>
    <w:rsid w:val="00781DC5"/>
    <w:rsid w:val="007830FB"/>
    <w:rsid w:val="00791D67"/>
    <w:rsid w:val="007A616D"/>
    <w:rsid w:val="007B0782"/>
    <w:rsid w:val="007B2F42"/>
    <w:rsid w:val="007B357E"/>
    <w:rsid w:val="007B4FE4"/>
    <w:rsid w:val="007B60D3"/>
    <w:rsid w:val="007B6E60"/>
    <w:rsid w:val="007B798F"/>
    <w:rsid w:val="007C136D"/>
    <w:rsid w:val="007C309A"/>
    <w:rsid w:val="007C4573"/>
    <w:rsid w:val="007C57F7"/>
    <w:rsid w:val="007C5865"/>
    <w:rsid w:val="007C6013"/>
    <w:rsid w:val="007C6093"/>
    <w:rsid w:val="007C65F8"/>
    <w:rsid w:val="007D220A"/>
    <w:rsid w:val="007D25C9"/>
    <w:rsid w:val="007D2FC8"/>
    <w:rsid w:val="007D64AE"/>
    <w:rsid w:val="007E236B"/>
    <w:rsid w:val="007E277B"/>
    <w:rsid w:val="007E2CD9"/>
    <w:rsid w:val="007E4666"/>
    <w:rsid w:val="007E49AF"/>
    <w:rsid w:val="007E7B20"/>
    <w:rsid w:val="007F1042"/>
    <w:rsid w:val="007F1258"/>
    <w:rsid w:val="00803CD6"/>
    <w:rsid w:val="008054BE"/>
    <w:rsid w:val="008054C9"/>
    <w:rsid w:val="008056FC"/>
    <w:rsid w:val="00806076"/>
    <w:rsid w:val="00807F7E"/>
    <w:rsid w:val="00814F7A"/>
    <w:rsid w:val="0081784B"/>
    <w:rsid w:val="00821CF4"/>
    <w:rsid w:val="00821D56"/>
    <w:rsid w:val="008271AB"/>
    <w:rsid w:val="0082786C"/>
    <w:rsid w:val="00832366"/>
    <w:rsid w:val="008325FA"/>
    <w:rsid w:val="00833ED9"/>
    <w:rsid w:val="0083479D"/>
    <w:rsid w:val="0083796C"/>
    <w:rsid w:val="00837CCB"/>
    <w:rsid w:val="0084049C"/>
    <w:rsid w:val="00842AF1"/>
    <w:rsid w:val="008437AE"/>
    <w:rsid w:val="00844CB9"/>
    <w:rsid w:val="0085007A"/>
    <w:rsid w:val="008549BC"/>
    <w:rsid w:val="008556C4"/>
    <w:rsid w:val="008568F3"/>
    <w:rsid w:val="008574AD"/>
    <w:rsid w:val="00860E37"/>
    <w:rsid w:val="00863FC4"/>
    <w:rsid w:val="00864611"/>
    <w:rsid w:val="008647CC"/>
    <w:rsid w:val="00864825"/>
    <w:rsid w:val="00865B8B"/>
    <w:rsid w:val="0087433D"/>
    <w:rsid w:val="00875939"/>
    <w:rsid w:val="00880268"/>
    <w:rsid w:val="00885155"/>
    <w:rsid w:val="008902F1"/>
    <w:rsid w:val="00892089"/>
    <w:rsid w:val="00894876"/>
    <w:rsid w:val="0089669B"/>
    <w:rsid w:val="00896818"/>
    <w:rsid w:val="00896AD7"/>
    <w:rsid w:val="00896C4C"/>
    <w:rsid w:val="008A027B"/>
    <w:rsid w:val="008A03CA"/>
    <w:rsid w:val="008A0B4F"/>
    <w:rsid w:val="008A341E"/>
    <w:rsid w:val="008A52D1"/>
    <w:rsid w:val="008B0738"/>
    <w:rsid w:val="008B3ABA"/>
    <w:rsid w:val="008B6887"/>
    <w:rsid w:val="008C26E7"/>
    <w:rsid w:val="008C5884"/>
    <w:rsid w:val="008C6826"/>
    <w:rsid w:val="008C79B6"/>
    <w:rsid w:val="008D2EC2"/>
    <w:rsid w:val="008D365A"/>
    <w:rsid w:val="008D5998"/>
    <w:rsid w:val="008E4D27"/>
    <w:rsid w:val="008E5B4A"/>
    <w:rsid w:val="008E5E04"/>
    <w:rsid w:val="008E6FEF"/>
    <w:rsid w:val="008E7A18"/>
    <w:rsid w:val="008F0DF2"/>
    <w:rsid w:val="008F12BE"/>
    <w:rsid w:val="008F1EFA"/>
    <w:rsid w:val="008F3120"/>
    <w:rsid w:val="008F3D26"/>
    <w:rsid w:val="008F3F7B"/>
    <w:rsid w:val="008F5720"/>
    <w:rsid w:val="008F73EE"/>
    <w:rsid w:val="00904E08"/>
    <w:rsid w:val="00907046"/>
    <w:rsid w:val="0091049B"/>
    <w:rsid w:val="00912D47"/>
    <w:rsid w:val="00914504"/>
    <w:rsid w:val="00914A24"/>
    <w:rsid w:val="00915BD7"/>
    <w:rsid w:val="00915C26"/>
    <w:rsid w:val="00920F74"/>
    <w:rsid w:val="00925C0D"/>
    <w:rsid w:val="00927174"/>
    <w:rsid w:val="00934772"/>
    <w:rsid w:val="00946F6A"/>
    <w:rsid w:val="00951DE1"/>
    <w:rsid w:val="00952452"/>
    <w:rsid w:val="00954510"/>
    <w:rsid w:val="009564A3"/>
    <w:rsid w:val="009567CB"/>
    <w:rsid w:val="0096167A"/>
    <w:rsid w:val="00970386"/>
    <w:rsid w:val="0097256B"/>
    <w:rsid w:val="009764FF"/>
    <w:rsid w:val="00976F9D"/>
    <w:rsid w:val="00977B39"/>
    <w:rsid w:val="0098027B"/>
    <w:rsid w:val="0098073A"/>
    <w:rsid w:val="00983088"/>
    <w:rsid w:val="00990028"/>
    <w:rsid w:val="00991EA6"/>
    <w:rsid w:val="009A5340"/>
    <w:rsid w:val="009B154C"/>
    <w:rsid w:val="009B26AA"/>
    <w:rsid w:val="009B445C"/>
    <w:rsid w:val="009B5218"/>
    <w:rsid w:val="009B60C6"/>
    <w:rsid w:val="009C114E"/>
    <w:rsid w:val="009C6C8D"/>
    <w:rsid w:val="009C6DCD"/>
    <w:rsid w:val="009C7AC6"/>
    <w:rsid w:val="009D0719"/>
    <w:rsid w:val="009D236E"/>
    <w:rsid w:val="009D401E"/>
    <w:rsid w:val="009D7099"/>
    <w:rsid w:val="009E2B4D"/>
    <w:rsid w:val="009E2FFA"/>
    <w:rsid w:val="009E6E5D"/>
    <w:rsid w:val="009F76F8"/>
    <w:rsid w:val="00A005D5"/>
    <w:rsid w:val="00A0066F"/>
    <w:rsid w:val="00A00DBF"/>
    <w:rsid w:val="00A023C0"/>
    <w:rsid w:val="00A03F8E"/>
    <w:rsid w:val="00A05DB6"/>
    <w:rsid w:val="00A13E93"/>
    <w:rsid w:val="00A179B6"/>
    <w:rsid w:val="00A205B2"/>
    <w:rsid w:val="00A2257C"/>
    <w:rsid w:val="00A246AD"/>
    <w:rsid w:val="00A3070D"/>
    <w:rsid w:val="00A34541"/>
    <w:rsid w:val="00A36A67"/>
    <w:rsid w:val="00A36D68"/>
    <w:rsid w:val="00A408D0"/>
    <w:rsid w:val="00A41A72"/>
    <w:rsid w:val="00A44C39"/>
    <w:rsid w:val="00A461F4"/>
    <w:rsid w:val="00A4635C"/>
    <w:rsid w:val="00A503B7"/>
    <w:rsid w:val="00A508D5"/>
    <w:rsid w:val="00A51EFD"/>
    <w:rsid w:val="00A5778A"/>
    <w:rsid w:val="00A60240"/>
    <w:rsid w:val="00A62194"/>
    <w:rsid w:val="00A67F19"/>
    <w:rsid w:val="00A718B7"/>
    <w:rsid w:val="00A720BD"/>
    <w:rsid w:val="00A73F72"/>
    <w:rsid w:val="00A82297"/>
    <w:rsid w:val="00A848CE"/>
    <w:rsid w:val="00A943C5"/>
    <w:rsid w:val="00A94E15"/>
    <w:rsid w:val="00A9518E"/>
    <w:rsid w:val="00A954BE"/>
    <w:rsid w:val="00A97EA8"/>
    <w:rsid w:val="00A97FA4"/>
    <w:rsid w:val="00AA0DCB"/>
    <w:rsid w:val="00AB1B27"/>
    <w:rsid w:val="00AB3BC1"/>
    <w:rsid w:val="00AD1A40"/>
    <w:rsid w:val="00AD5771"/>
    <w:rsid w:val="00AD7D21"/>
    <w:rsid w:val="00AE1E62"/>
    <w:rsid w:val="00AF0692"/>
    <w:rsid w:val="00AF1263"/>
    <w:rsid w:val="00AF2423"/>
    <w:rsid w:val="00AF4274"/>
    <w:rsid w:val="00AF434D"/>
    <w:rsid w:val="00AF5D20"/>
    <w:rsid w:val="00B00507"/>
    <w:rsid w:val="00B00D9B"/>
    <w:rsid w:val="00B00E63"/>
    <w:rsid w:val="00B1372E"/>
    <w:rsid w:val="00B14B32"/>
    <w:rsid w:val="00B16768"/>
    <w:rsid w:val="00B22ABA"/>
    <w:rsid w:val="00B25773"/>
    <w:rsid w:val="00B26995"/>
    <w:rsid w:val="00B27FAD"/>
    <w:rsid w:val="00B30146"/>
    <w:rsid w:val="00B35CDF"/>
    <w:rsid w:val="00B40334"/>
    <w:rsid w:val="00B43224"/>
    <w:rsid w:val="00B53949"/>
    <w:rsid w:val="00B60406"/>
    <w:rsid w:val="00B638DE"/>
    <w:rsid w:val="00B666A2"/>
    <w:rsid w:val="00B702D6"/>
    <w:rsid w:val="00B73B6D"/>
    <w:rsid w:val="00B77CC8"/>
    <w:rsid w:val="00B864D8"/>
    <w:rsid w:val="00B87AC0"/>
    <w:rsid w:val="00B938E4"/>
    <w:rsid w:val="00B965C1"/>
    <w:rsid w:val="00BA0C34"/>
    <w:rsid w:val="00BA2B9F"/>
    <w:rsid w:val="00BA387A"/>
    <w:rsid w:val="00BA4965"/>
    <w:rsid w:val="00BA556C"/>
    <w:rsid w:val="00BA6E99"/>
    <w:rsid w:val="00BB03D6"/>
    <w:rsid w:val="00BB2137"/>
    <w:rsid w:val="00BB26C0"/>
    <w:rsid w:val="00BB4628"/>
    <w:rsid w:val="00BB75AC"/>
    <w:rsid w:val="00BC359D"/>
    <w:rsid w:val="00BC5510"/>
    <w:rsid w:val="00BC5FC5"/>
    <w:rsid w:val="00BC746A"/>
    <w:rsid w:val="00BD59D2"/>
    <w:rsid w:val="00BE07D1"/>
    <w:rsid w:val="00BE2C8C"/>
    <w:rsid w:val="00BE4053"/>
    <w:rsid w:val="00BF6B30"/>
    <w:rsid w:val="00C00FC7"/>
    <w:rsid w:val="00C02079"/>
    <w:rsid w:val="00C03414"/>
    <w:rsid w:val="00C06594"/>
    <w:rsid w:val="00C1154E"/>
    <w:rsid w:val="00C1240C"/>
    <w:rsid w:val="00C1411D"/>
    <w:rsid w:val="00C1672B"/>
    <w:rsid w:val="00C20695"/>
    <w:rsid w:val="00C20807"/>
    <w:rsid w:val="00C22582"/>
    <w:rsid w:val="00C31DB7"/>
    <w:rsid w:val="00C33A20"/>
    <w:rsid w:val="00C34497"/>
    <w:rsid w:val="00C41A8A"/>
    <w:rsid w:val="00C47AFD"/>
    <w:rsid w:val="00C50F77"/>
    <w:rsid w:val="00C51668"/>
    <w:rsid w:val="00C53749"/>
    <w:rsid w:val="00C56B95"/>
    <w:rsid w:val="00C57424"/>
    <w:rsid w:val="00C57812"/>
    <w:rsid w:val="00C716FF"/>
    <w:rsid w:val="00C82208"/>
    <w:rsid w:val="00C82E41"/>
    <w:rsid w:val="00C84ADB"/>
    <w:rsid w:val="00C9045D"/>
    <w:rsid w:val="00C90842"/>
    <w:rsid w:val="00C919AB"/>
    <w:rsid w:val="00C91E25"/>
    <w:rsid w:val="00C95E24"/>
    <w:rsid w:val="00C95FC3"/>
    <w:rsid w:val="00C960FF"/>
    <w:rsid w:val="00CA0360"/>
    <w:rsid w:val="00CA355C"/>
    <w:rsid w:val="00CA4E48"/>
    <w:rsid w:val="00CA5789"/>
    <w:rsid w:val="00CA76E1"/>
    <w:rsid w:val="00CB6818"/>
    <w:rsid w:val="00CB6D0E"/>
    <w:rsid w:val="00CC0E84"/>
    <w:rsid w:val="00CC258C"/>
    <w:rsid w:val="00CC2D9F"/>
    <w:rsid w:val="00CC5313"/>
    <w:rsid w:val="00CC6691"/>
    <w:rsid w:val="00CD08AD"/>
    <w:rsid w:val="00CD20D1"/>
    <w:rsid w:val="00CD33A9"/>
    <w:rsid w:val="00CE5059"/>
    <w:rsid w:val="00CE7259"/>
    <w:rsid w:val="00CF48FD"/>
    <w:rsid w:val="00D00375"/>
    <w:rsid w:val="00D00E9F"/>
    <w:rsid w:val="00D04BAD"/>
    <w:rsid w:val="00D129D4"/>
    <w:rsid w:val="00D13E09"/>
    <w:rsid w:val="00D149C1"/>
    <w:rsid w:val="00D22664"/>
    <w:rsid w:val="00D26746"/>
    <w:rsid w:val="00D26E45"/>
    <w:rsid w:val="00D303D8"/>
    <w:rsid w:val="00D31863"/>
    <w:rsid w:val="00D3259A"/>
    <w:rsid w:val="00D34DD7"/>
    <w:rsid w:val="00D44424"/>
    <w:rsid w:val="00D516AD"/>
    <w:rsid w:val="00D53980"/>
    <w:rsid w:val="00D5776A"/>
    <w:rsid w:val="00D600EC"/>
    <w:rsid w:val="00D64BF1"/>
    <w:rsid w:val="00D66334"/>
    <w:rsid w:val="00D677FF"/>
    <w:rsid w:val="00D70894"/>
    <w:rsid w:val="00D716A7"/>
    <w:rsid w:val="00D731B8"/>
    <w:rsid w:val="00D743EE"/>
    <w:rsid w:val="00D75630"/>
    <w:rsid w:val="00D75C9D"/>
    <w:rsid w:val="00D80126"/>
    <w:rsid w:val="00D80C0E"/>
    <w:rsid w:val="00D81D9B"/>
    <w:rsid w:val="00D82C67"/>
    <w:rsid w:val="00D82FA0"/>
    <w:rsid w:val="00D845B5"/>
    <w:rsid w:val="00D86B12"/>
    <w:rsid w:val="00D92B87"/>
    <w:rsid w:val="00DA3503"/>
    <w:rsid w:val="00DA4B17"/>
    <w:rsid w:val="00DB3361"/>
    <w:rsid w:val="00DB5AD5"/>
    <w:rsid w:val="00DB6B40"/>
    <w:rsid w:val="00DD16E3"/>
    <w:rsid w:val="00DD1E6A"/>
    <w:rsid w:val="00DD24D1"/>
    <w:rsid w:val="00DD7080"/>
    <w:rsid w:val="00DE3FAD"/>
    <w:rsid w:val="00DE4194"/>
    <w:rsid w:val="00DF0678"/>
    <w:rsid w:val="00E01434"/>
    <w:rsid w:val="00E02B09"/>
    <w:rsid w:val="00E03FCA"/>
    <w:rsid w:val="00E0625E"/>
    <w:rsid w:val="00E10DC3"/>
    <w:rsid w:val="00E110DF"/>
    <w:rsid w:val="00E135B8"/>
    <w:rsid w:val="00E15737"/>
    <w:rsid w:val="00E172C6"/>
    <w:rsid w:val="00E17EE7"/>
    <w:rsid w:val="00E24259"/>
    <w:rsid w:val="00E26BB7"/>
    <w:rsid w:val="00E349F1"/>
    <w:rsid w:val="00E408CD"/>
    <w:rsid w:val="00E41594"/>
    <w:rsid w:val="00E41BDC"/>
    <w:rsid w:val="00E41E11"/>
    <w:rsid w:val="00E44AC7"/>
    <w:rsid w:val="00E4634D"/>
    <w:rsid w:val="00E51ABE"/>
    <w:rsid w:val="00E53010"/>
    <w:rsid w:val="00E53880"/>
    <w:rsid w:val="00E568F1"/>
    <w:rsid w:val="00E57DB6"/>
    <w:rsid w:val="00E661A1"/>
    <w:rsid w:val="00E700EE"/>
    <w:rsid w:val="00E7104C"/>
    <w:rsid w:val="00E72671"/>
    <w:rsid w:val="00E7411C"/>
    <w:rsid w:val="00E75DD9"/>
    <w:rsid w:val="00E766EC"/>
    <w:rsid w:val="00E81714"/>
    <w:rsid w:val="00E848B1"/>
    <w:rsid w:val="00E8632C"/>
    <w:rsid w:val="00E8742B"/>
    <w:rsid w:val="00E8778C"/>
    <w:rsid w:val="00E87C11"/>
    <w:rsid w:val="00E9580B"/>
    <w:rsid w:val="00E97896"/>
    <w:rsid w:val="00EA24A5"/>
    <w:rsid w:val="00EA7E12"/>
    <w:rsid w:val="00EB2250"/>
    <w:rsid w:val="00EB3867"/>
    <w:rsid w:val="00EB5407"/>
    <w:rsid w:val="00EC0AC3"/>
    <w:rsid w:val="00EC475A"/>
    <w:rsid w:val="00ED0234"/>
    <w:rsid w:val="00ED605F"/>
    <w:rsid w:val="00EE1AD7"/>
    <w:rsid w:val="00EE5B63"/>
    <w:rsid w:val="00EE62CE"/>
    <w:rsid w:val="00EE766E"/>
    <w:rsid w:val="00EF040C"/>
    <w:rsid w:val="00F00000"/>
    <w:rsid w:val="00F04278"/>
    <w:rsid w:val="00F05F57"/>
    <w:rsid w:val="00F07861"/>
    <w:rsid w:val="00F23360"/>
    <w:rsid w:val="00F2418A"/>
    <w:rsid w:val="00F27A43"/>
    <w:rsid w:val="00F303C1"/>
    <w:rsid w:val="00F3081C"/>
    <w:rsid w:val="00F32F7C"/>
    <w:rsid w:val="00F3501B"/>
    <w:rsid w:val="00F43CF8"/>
    <w:rsid w:val="00F443B1"/>
    <w:rsid w:val="00F513DE"/>
    <w:rsid w:val="00F5461D"/>
    <w:rsid w:val="00F60611"/>
    <w:rsid w:val="00F65A5A"/>
    <w:rsid w:val="00F723F2"/>
    <w:rsid w:val="00F74F57"/>
    <w:rsid w:val="00F83C8A"/>
    <w:rsid w:val="00F85586"/>
    <w:rsid w:val="00F856C8"/>
    <w:rsid w:val="00F8619A"/>
    <w:rsid w:val="00F86DF2"/>
    <w:rsid w:val="00F94654"/>
    <w:rsid w:val="00F9528A"/>
    <w:rsid w:val="00F97750"/>
    <w:rsid w:val="00FA7C9F"/>
    <w:rsid w:val="00FB2E82"/>
    <w:rsid w:val="00FB6F5F"/>
    <w:rsid w:val="00FB7D70"/>
    <w:rsid w:val="00FC0F91"/>
    <w:rsid w:val="00FC3319"/>
    <w:rsid w:val="00FD19EB"/>
    <w:rsid w:val="00FD1A2F"/>
    <w:rsid w:val="00FD5C4E"/>
    <w:rsid w:val="00FD6EB2"/>
    <w:rsid w:val="00FE1A7B"/>
    <w:rsid w:val="00FE3484"/>
    <w:rsid w:val="00FE4DA8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B6736D"/>
  <w15:docId w15:val="{935DBEA1-5398-4E5C-BF2D-24AD15DB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FD"/>
    <w:rPr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443B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E41E11"/>
    <w:pPr>
      <w:keepNext/>
      <w:outlineLvl w:val="5"/>
    </w:pPr>
    <w:rPr>
      <w:rFonts w:ascii="Book Antiqua" w:eastAsia="Times New Roman" w:hAnsi="Book Antiqua"/>
      <w:b/>
      <w:bCs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">
    <w:name w:val="Adress"/>
    <w:basedOn w:val="Normal"/>
    <w:rsid w:val="0065146B"/>
    <w:pPr>
      <w:autoSpaceDE w:val="0"/>
      <w:autoSpaceDN w:val="0"/>
      <w:adjustRightInd w:val="0"/>
    </w:pPr>
    <w:rPr>
      <w:rFonts w:eastAsia="Times New Roman"/>
      <w:lang w:val="en-US" w:eastAsia="en-US"/>
    </w:rPr>
  </w:style>
  <w:style w:type="paragraph" w:customStyle="1" w:styleId="DefaultText">
    <w:name w:val="Default Text"/>
    <w:basedOn w:val="Normal"/>
    <w:rsid w:val="0065146B"/>
    <w:pPr>
      <w:autoSpaceDE w:val="0"/>
      <w:autoSpaceDN w:val="0"/>
      <w:adjustRightInd w:val="0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3D4E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D4E7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D4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13E93"/>
    <w:rPr>
      <w:color w:val="0000FF"/>
      <w:u w:val="single"/>
    </w:rPr>
  </w:style>
  <w:style w:type="paragraph" w:styleId="BalloonText">
    <w:name w:val="Balloon Text"/>
    <w:basedOn w:val="Normal"/>
    <w:semiHidden/>
    <w:rsid w:val="00A13E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645BF"/>
    <w:rPr>
      <w:rFonts w:ascii="Comic Sans MS" w:eastAsia="Times New Roman" w:hAnsi="Comic Sans MS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645BF"/>
    <w:rPr>
      <w:rFonts w:ascii="Comic Sans MS" w:eastAsia="Times New Roman" w:hAnsi="Comic Sans MS"/>
      <w:sz w:val="22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645BF"/>
    <w:rPr>
      <w:sz w:val="24"/>
      <w:szCs w:val="24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6735D9"/>
    <w:rPr>
      <w:sz w:val="24"/>
      <w:szCs w:val="24"/>
      <w:lang w:val="en-GB" w:eastAsia="zh-CN"/>
    </w:rPr>
  </w:style>
  <w:style w:type="paragraph" w:styleId="NoSpacing">
    <w:name w:val="No Spacing"/>
    <w:uiPriority w:val="1"/>
    <w:qFormat/>
    <w:rsid w:val="006735D9"/>
    <w:rPr>
      <w:sz w:val="24"/>
      <w:szCs w:val="24"/>
      <w:lang w:val="en-GB" w:eastAsia="zh-CN"/>
    </w:rPr>
  </w:style>
  <w:style w:type="character" w:styleId="Strong">
    <w:name w:val="Strong"/>
    <w:basedOn w:val="DefaultParagraphFont"/>
    <w:uiPriority w:val="22"/>
    <w:qFormat/>
    <w:rsid w:val="000638C9"/>
    <w:rPr>
      <w:b/>
      <w:bCs/>
    </w:rPr>
  </w:style>
  <w:style w:type="paragraph" w:styleId="ListParagraph">
    <w:name w:val="List Paragraph"/>
    <w:basedOn w:val="Normal"/>
    <w:uiPriority w:val="34"/>
    <w:qFormat/>
    <w:rsid w:val="006B55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rsid w:val="00E41E1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41E11"/>
    <w:rPr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E41E11"/>
    <w:rPr>
      <w:rFonts w:ascii="Book Antiqua" w:eastAsia="Times New Roman" w:hAnsi="Book Antiqua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443B1"/>
    <w:rPr>
      <w:rFonts w:ascii="Cambria" w:eastAsia="Times New Roman" w:hAnsi="Cambria" w:cs="Times New Roman"/>
      <w:b/>
      <w:bCs/>
      <w:i/>
      <w:iCs/>
      <w:sz w:val="28"/>
      <w:szCs w:val="28"/>
      <w:lang w:val="en-GB" w:eastAsia="zh-CN"/>
    </w:rPr>
  </w:style>
  <w:style w:type="paragraph" w:styleId="BodyTextIndent">
    <w:name w:val="Body Text Indent"/>
    <w:basedOn w:val="Normal"/>
    <w:link w:val="BodyTextIndentChar"/>
    <w:rsid w:val="00F443B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443B1"/>
    <w:rPr>
      <w:sz w:val="24"/>
      <w:szCs w:val="24"/>
      <w:lang w:val="en-GB" w:eastAsia="zh-CN"/>
    </w:rPr>
  </w:style>
  <w:style w:type="paragraph" w:styleId="NormalWeb">
    <w:name w:val="Normal (Web)"/>
    <w:basedOn w:val="Normal"/>
    <w:uiPriority w:val="99"/>
    <w:unhideWhenUsed/>
    <w:rsid w:val="00F443B1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Title">
    <w:name w:val="Title"/>
    <w:basedOn w:val="Normal"/>
    <w:link w:val="TitleChar"/>
    <w:qFormat/>
    <w:rsid w:val="00F443B1"/>
    <w:pPr>
      <w:jc w:val="center"/>
    </w:pPr>
    <w:rPr>
      <w:rFonts w:ascii="Monotype Corsiva" w:eastAsia="Times New Roman" w:hAnsi="Monotype Corsiva"/>
      <w:b/>
      <w:bCs/>
      <w:spacing w:val="10"/>
      <w:sz w:val="48"/>
      <w:u w:val="wavyHeavy"/>
      <w:lang w:val="en-US" w:eastAsia="en-US"/>
    </w:rPr>
  </w:style>
  <w:style w:type="character" w:customStyle="1" w:styleId="TitleChar">
    <w:name w:val="Title Char"/>
    <w:basedOn w:val="DefaultParagraphFont"/>
    <w:link w:val="Title"/>
    <w:rsid w:val="00F443B1"/>
    <w:rPr>
      <w:rFonts w:ascii="Monotype Corsiva" w:eastAsia="Times New Roman" w:hAnsi="Monotype Corsiva"/>
      <w:b/>
      <w:bCs/>
      <w:spacing w:val="10"/>
      <w:sz w:val="48"/>
      <w:szCs w:val="24"/>
      <w:u w:val="wavyHeavy"/>
    </w:rPr>
  </w:style>
  <w:style w:type="character" w:customStyle="1" w:styleId="unicode1">
    <w:name w:val="unicode1"/>
    <w:basedOn w:val="DefaultParagraphFont"/>
    <w:rsid w:val="00F443B1"/>
    <w:rPr>
      <w:rFonts w:ascii="inherit" w:hAnsi="inherit" w:hint="default"/>
    </w:rPr>
  </w:style>
  <w:style w:type="character" w:styleId="FollowedHyperlink">
    <w:name w:val="FollowedHyperlink"/>
    <w:basedOn w:val="DefaultParagraphFont"/>
    <w:rsid w:val="00F443B1"/>
    <w:rPr>
      <w:color w:val="800080"/>
      <w:u w:val="single"/>
    </w:rPr>
  </w:style>
  <w:style w:type="paragraph" w:customStyle="1" w:styleId="gmail-msolistparagraph">
    <w:name w:val="gmail-msolistparagraph"/>
    <w:basedOn w:val="Normal"/>
    <w:rsid w:val="00E110DF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customStyle="1" w:styleId="gmail-default">
    <w:name w:val="gmail-default"/>
    <w:basedOn w:val="Normal"/>
    <w:rsid w:val="00E110DF"/>
    <w:pPr>
      <w:spacing w:before="100" w:beforeAutospacing="1" w:after="100" w:afterAutospacing="1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8" w:color="F2F2F2"/>
                        <w:bottom w:val="single" w:sz="6" w:space="8" w:color="F2F2F2"/>
                        <w:right w:val="single" w:sz="6" w:space="8" w:color="F2F2F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\Application%20Data\Microsoft\Templates\LETTER%20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8E83-C574-427A-875A-02DB0566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HEAD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</vt:lpstr>
    </vt:vector>
  </TitlesOfParts>
  <Company>ASIA INCOMING INCENTIVE &amp; TOURS</Company>
  <LinksUpToDate>false</LinksUpToDate>
  <CharactersWithSpaces>1009</CharactersWithSpaces>
  <SharedDoc>false</SharedDoc>
  <HLinks>
    <vt:vector size="6" baseType="variant">
      <vt:variant>
        <vt:i4>6684779</vt:i4>
      </vt:variant>
      <vt:variant>
        <vt:i4>0</vt:i4>
      </vt:variant>
      <vt:variant>
        <vt:i4>0</vt:i4>
      </vt:variant>
      <vt:variant>
        <vt:i4>5</vt:i4>
      </vt:variant>
      <vt:variant>
        <vt:lpwstr>http://www.golden-rama.com/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</dc:title>
  <dc:creator>ACER</dc:creator>
  <cp:lastModifiedBy>Acer</cp:lastModifiedBy>
  <cp:revision>2</cp:revision>
  <cp:lastPrinted>2016-05-27T11:01:00Z</cp:lastPrinted>
  <dcterms:created xsi:type="dcterms:W3CDTF">2020-11-30T07:59:00Z</dcterms:created>
  <dcterms:modified xsi:type="dcterms:W3CDTF">2020-11-30T07:59:00Z</dcterms:modified>
</cp:coreProperties>
</file>